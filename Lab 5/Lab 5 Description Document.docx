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33597651"/>
        <w:placeholder>
          <w:docPart w:val="90A52E5142334693A9D35A92CC7903DE"/>
        </w:placeholder>
        <w:date w:fullDate="2016-10-27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FE4EAD" w:rsidRDefault="00231546">
          <w:pPr>
            <w:pStyle w:val="Date"/>
          </w:pPr>
          <w:r>
            <w:t>October 27, 2016</w:t>
          </w:r>
        </w:p>
      </w:sdtContent>
    </w:sdt>
    <w:p w:rsidR="00FE4EAD" w:rsidRDefault="00231546">
      <w:pPr>
        <w:pStyle w:val="Title"/>
      </w:pPr>
      <w:r>
        <w:t>LAB 5 (HASHIR SALAM AWAN)</w:t>
      </w:r>
    </w:p>
    <w:p w:rsidR="00FE4EAD" w:rsidRDefault="00AC42CE">
      <w:pPr>
        <w:pStyle w:val="Subtitle"/>
        <w:spacing w:before="60" w:after="360" w:line="240" w:lineRule="auto"/>
        <w:contextualSpacing/>
      </w:pPr>
      <w:r>
        <w:t> | </w:t>
      </w:r>
      <w:r w:rsidR="00231546">
        <w:t>A.P</w:t>
      </w:r>
      <w:r>
        <w:t> | </w:t>
      </w:r>
      <w:r w:rsidR="00231546">
        <w:t>BSCS 4b</w:t>
      </w:r>
    </w:p>
    <w:p w:rsidR="00FE4EAD" w:rsidRDefault="00231546">
      <w:pPr>
        <w:rPr>
          <w:rFonts w:asciiTheme="majorBidi" w:hAnsiTheme="majorBidi" w:cstheme="majorBidi"/>
          <w:sz w:val="24"/>
          <w:szCs w:val="36"/>
        </w:rPr>
      </w:pPr>
      <w:r w:rsidRPr="002A4A21">
        <w:rPr>
          <w:rFonts w:asciiTheme="majorBidi" w:hAnsiTheme="majorBidi" w:cstheme="majorBidi"/>
          <w:sz w:val="24"/>
          <w:szCs w:val="36"/>
        </w:rPr>
        <w:t>Introd</w:t>
      </w:r>
      <w:r>
        <w:rPr>
          <w:rFonts w:asciiTheme="majorBidi" w:hAnsiTheme="majorBidi" w:cstheme="majorBidi"/>
          <w:sz w:val="24"/>
          <w:szCs w:val="36"/>
        </w:rPr>
        <w:t>uction</w:t>
      </w:r>
      <w:r>
        <w:rPr>
          <w:rFonts w:asciiTheme="majorBidi" w:hAnsiTheme="majorBidi" w:cstheme="majorBidi"/>
          <w:sz w:val="24"/>
          <w:szCs w:val="36"/>
        </w:rPr>
        <w:t>:</w:t>
      </w:r>
    </w:p>
    <w:p w:rsidR="003E64A8" w:rsidRDefault="003E64A8" w:rsidP="003E64A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36"/>
        </w:rPr>
      </w:pPr>
      <w:r w:rsidRPr="003E64A8">
        <w:rPr>
          <w:rFonts w:asciiTheme="majorBidi" w:hAnsiTheme="majorBidi" w:cstheme="majorBidi"/>
          <w:sz w:val="24"/>
          <w:szCs w:val="36"/>
        </w:rPr>
        <w:t>Created</w:t>
      </w:r>
      <w:r>
        <w:rPr>
          <w:rFonts w:asciiTheme="majorBidi" w:hAnsiTheme="majorBidi" w:cstheme="majorBidi"/>
          <w:sz w:val="24"/>
          <w:szCs w:val="36"/>
        </w:rPr>
        <w:t xml:space="preserve"> local file crawler using python 2.7</w:t>
      </w:r>
    </w:p>
    <w:p w:rsidR="003E64A8" w:rsidRDefault="003E64A8" w:rsidP="003E64A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IDE : Visual Studio 2015</w:t>
      </w:r>
    </w:p>
    <w:tbl>
      <w:tblPr>
        <w:tblStyle w:val="TaskListTable"/>
        <w:tblW w:w="3585" w:type="pct"/>
        <w:tblLook w:val="04A0" w:firstRow="1" w:lastRow="0" w:firstColumn="1" w:lastColumn="0" w:noHBand="0" w:noVBand="1"/>
        <w:tblDescription w:val="Task list"/>
      </w:tblPr>
      <w:tblGrid>
        <w:gridCol w:w="5760"/>
        <w:gridCol w:w="1150"/>
      </w:tblGrid>
      <w:tr w:rsidR="003E64A8" w:rsidTr="00DF5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168" w:type="pct"/>
            <w:tcBorders>
              <w:left w:val="single" w:sz="4" w:space="0" w:color="8FB931" w:themeColor="accent2"/>
              <w:bottom w:val="single" w:sz="4" w:space="0" w:color="FFFFFF" w:themeColor="background1"/>
            </w:tcBorders>
            <w:shd w:val="clear" w:color="auto" w:fill="8FB931" w:themeFill="accent2"/>
            <w:vAlign w:val="bottom"/>
          </w:tcPr>
          <w:p w:rsidR="003E64A8" w:rsidRDefault="003E64A8" w:rsidP="00DF5296">
            <w:pPr>
              <w:jc w:val="left"/>
            </w:pPr>
            <w:r>
              <w:t>Task</w:t>
            </w:r>
          </w:p>
        </w:tc>
        <w:tc>
          <w:tcPr>
            <w:tcW w:w="832" w:type="pct"/>
            <w:tcBorders>
              <w:bottom w:val="single" w:sz="4" w:space="0" w:color="FFFFFF" w:themeColor="background1"/>
            </w:tcBorders>
            <w:vAlign w:val="bottom"/>
          </w:tcPr>
          <w:p w:rsidR="003E64A8" w:rsidRDefault="003E64A8" w:rsidP="00DF5296">
            <w:r>
              <w:t>Done</w:t>
            </w:r>
          </w:p>
        </w:tc>
      </w:tr>
      <w:tr w:rsidR="003E64A8" w:rsidTr="00DF5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68" w:type="pct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64A8" w:rsidRDefault="003E64A8" w:rsidP="00DF5296">
            <w:pPr>
              <w:jc w:val="left"/>
            </w:pPr>
            <w:r w:rsidRPr="00231546">
              <w:t>1.</w:t>
            </w:r>
            <w:r w:rsidRPr="00231546">
              <w:tab/>
              <w:t>Creating a local file system crawler.</w:t>
            </w:r>
          </w:p>
        </w:tc>
        <w:sdt>
          <w:sdtPr>
            <w:rPr>
              <w:rFonts w:hAnsi="MS Gothic"/>
              <w:color w:val="404040" w:themeColor="text1" w:themeTint="BF"/>
              <w:sz w:val="20"/>
            </w:rPr>
            <w:id w:val="103089179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32" w:type="pct"/>
                <w:tcBorders>
                  <w:top w:val="single" w:sz="4" w:space="0" w:color="FFFFFF" w:themeColor="background1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3E64A8" w:rsidRDefault="003E64A8" w:rsidP="00DF5296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☒</w:t>
                </w:r>
              </w:p>
            </w:tc>
          </w:sdtContent>
        </w:sdt>
      </w:tr>
      <w:tr w:rsidR="003E64A8" w:rsidTr="00DF52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6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64A8" w:rsidRDefault="003E64A8" w:rsidP="00DF5296">
            <w:pPr>
              <w:jc w:val="left"/>
            </w:pPr>
            <w:r w:rsidRPr="00231546">
              <w:t>2.</w:t>
            </w:r>
            <w:r w:rsidRPr="00231546">
              <w:tab/>
              <w:t>Index paths, names and reada</w:t>
            </w:r>
            <w:r>
              <w:t>ble contents</w:t>
            </w:r>
            <w:r w:rsidRPr="00231546">
              <w:t xml:space="preserve"> for each file.</w:t>
            </w:r>
          </w:p>
        </w:tc>
        <w:sdt>
          <w:sdtPr>
            <w:rPr>
              <w:rFonts w:hAnsi="MS Gothic"/>
              <w:color w:val="404040" w:themeColor="text1" w:themeTint="BF"/>
              <w:sz w:val="20"/>
            </w:rPr>
            <w:id w:val="2015559129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32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3E64A8" w:rsidRDefault="003E64A8" w:rsidP="00DF5296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☒</w:t>
                </w:r>
              </w:p>
            </w:tc>
          </w:sdtContent>
        </w:sdt>
      </w:tr>
      <w:tr w:rsidR="003E64A8" w:rsidTr="00DF5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6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64A8" w:rsidRDefault="003E64A8" w:rsidP="00DF5296">
            <w:pPr>
              <w:jc w:val="left"/>
            </w:pPr>
            <w:r w:rsidRPr="00231546">
              <w:t>3.</w:t>
            </w:r>
            <w:r w:rsidRPr="00231546">
              <w:tab/>
              <w:t>Allow the user to search for a keyword, in the index.</w:t>
            </w:r>
          </w:p>
        </w:tc>
        <w:sdt>
          <w:sdtPr>
            <w:rPr>
              <w:rFonts w:hAnsi="MS Gothic"/>
              <w:color w:val="404040" w:themeColor="text1" w:themeTint="BF"/>
              <w:sz w:val="20"/>
            </w:rPr>
            <w:id w:val="-362829103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32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3E64A8" w:rsidRDefault="003E64A8" w:rsidP="00DF5296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☒</w:t>
                </w:r>
              </w:p>
            </w:tc>
          </w:sdtContent>
        </w:sdt>
      </w:tr>
      <w:tr w:rsidR="003E64A8" w:rsidTr="00DF52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6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64A8" w:rsidRDefault="003E64A8" w:rsidP="00DF5296">
            <w:pPr>
              <w:jc w:val="left"/>
            </w:pPr>
            <w:r w:rsidRPr="00231546">
              <w:t>4.</w:t>
            </w:r>
            <w:r w:rsidRPr="00231546">
              <w:tab/>
              <w:t>Find out all the files, where the keyword is being used in its path, name or content</w:t>
            </w:r>
          </w:p>
        </w:tc>
        <w:sdt>
          <w:sdtPr>
            <w:rPr>
              <w:rFonts w:hAnsi="MS Gothic"/>
              <w:color w:val="404040" w:themeColor="text1" w:themeTint="BF"/>
              <w:sz w:val="20"/>
            </w:rPr>
            <w:id w:val="707839075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32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3E64A8" w:rsidRDefault="003E64A8" w:rsidP="00DF5296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☒</w:t>
                </w:r>
              </w:p>
            </w:tc>
          </w:sdtContent>
        </w:sdt>
      </w:tr>
      <w:tr w:rsidR="003E64A8" w:rsidTr="00DF5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6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64A8" w:rsidRDefault="003E64A8" w:rsidP="00DF5296">
            <w:pPr>
              <w:jc w:val="left"/>
            </w:pPr>
            <w:r w:rsidRPr="00231546">
              <w:t>5.</w:t>
            </w:r>
            <w:r w:rsidRPr="00231546">
              <w:tab/>
              <w:t>List the found files.</w:t>
            </w:r>
          </w:p>
        </w:tc>
        <w:sdt>
          <w:sdtPr>
            <w:rPr>
              <w:rFonts w:hAnsi="MS Gothic"/>
              <w:color w:val="404040" w:themeColor="text1" w:themeTint="BF"/>
              <w:sz w:val="20"/>
            </w:rPr>
            <w:id w:val="91748494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32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3E64A8" w:rsidRDefault="003E64A8" w:rsidP="00DF5296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☒</w:t>
                </w:r>
              </w:p>
            </w:tc>
          </w:sdtContent>
        </w:sdt>
      </w:tr>
      <w:tr w:rsidR="003E64A8" w:rsidTr="00DF52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6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64A8" w:rsidRDefault="003E64A8" w:rsidP="00DF5296">
            <w:pPr>
              <w:jc w:val="left"/>
            </w:pPr>
            <w:r w:rsidRPr="00231546">
              <w:t>6.</w:t>
            </w:r>
            <w:r w:rsidRPr="00231546">
              <w:tab/>
              <w:t>Unit tests to evaluate your code.</w:t>
            </w:r>
          </w:p>
        </w:tc>
        <w:sdt>
          <w:sdtPr>
            <w:rPr>
              <w:rFonts w:hAnsi="MS Gothic"/>
              <w:color w:val="404040" w:themeColor="text1" w:themeTint="BF"/>
              <w:sz w:val="20"/>
            </w:rPr>
            <w:id w:val="1011568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32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3E64A8" w:rsidRDefault="003E64A8" w:rsidP="00DF5296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</w:tr>
      <w:tr w:rsidR="003E64A8" w:rsidTr="00DF5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6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64A8" w:rsidRDefault="003E64A8" w:rsidP="00DF5296">
            <w:pPr>
              <w:jc w:val="left"/>
            </w:pPr>
            <w:r w:rsidRPr="00231546">
              <w:t>7.</w:t>
            </w:r>
            <w:r w:rsidRPr="00231546">
              <w:tab/>
              <w:t>Using a Version Control System (VCS) to manage your solutions.</w:t>
            </w:r>
          </w:p>
        </w:tc>
        <w:sdt>
          <w:sdtPr>
            <w:rPr>
              <w:rFonts w:hAnsi="MS Gothic"/>
              <w:color w:val="404040" w:themeColor="text1" w:themeTint="BF"/>
              <w:sz w:val="20"/>
            </w:rPr>
            <w:id w:val="1446198127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32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3E64A8" w:rsidRDefault="003E64A8" w:rsidP="00DF5296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☒</w:t>
                </w:r>
              </w:p>
            </w:tc>
          </w:sdtContent>
        </w:sdt>
      </w:tr>
      <w:tr w:rsidR="003E64A8" w:rsidTr="00DF52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16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64A8" w:rsidRDefault="003E64A8" w:rsidP="00DF5296">
            <w:pPr>
              <w:jc w:val="left"/>
            </w:pPr>
          </w:p>
        </w:tc>
        <w:sdt>
          <w:sdtPr>
            <w:rPr>
              <w:rFonts w:hAnsi="MS Gothic"/>
              <w:color w:val="404040" w:themeColor="text1" w:themeTint="BF"/>
              <w:sz w:val="20"/>
            </w:rPr>
            <w:id w:val="-173237650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32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3E64A8" w:rsidRDefault="003E64A8" w:rsidP="00DF5296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</w:tr>
      <w:tr w:rsidR="003E64A8" w:rsidTr="00DF5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6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3E64A8" w:rsidRDefault="003E64A8" w:rsidP="00DF5296">
            <w:pPr>
              <w:jc w:val="left"/>
            </w:pPr>
          </w:p>
        </w:tc>
        <w:sdt>
          <w:sdtPr>
            <w:rPr>
              <w:rFonts w:hAnsi="MS Gothic"/>
              <w:color w:val="404040" w:themeColor="text1" w:themeTint="BF"/>
              <w:sz w:val="20"/>
            </w:rPr>
            <w:id w:val="142545955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32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:rsidR="003E64A8" w:rsidRDefault="003E64A8" w:rsidP="00DF5296">
                <w:pPr>
                  <w:rPr>
                    <w:rFonts w:hAnsi="MS Gothic"/>
                    <w:color w:val="404040" w:themeColor="text1" w:themeTint="BF"/>
                    <w:sz w:val="20"/>
                  </w:rPr>
                </w:pPr>
                <w:r>
                  <w:rPr>
                    <w:rFonts w:ascii="MS Gothic" w:eastAsia="MS Gothic" w:hAnsi="MS Gothic" w:hint="eastAsia"/>
                    <w:color w:val="404040" w:themeColor="text1" w:themeTint="BF"/>
                    <w:sz w:val="20"/>
                  </w:rPr>
                  <w:t>☐</w:t>
                </w:r>
              </w:p>
            </w:tc>
          </w:sdtContent>
        </w:sdt>
      </w:tr>
      <w:sdt>
        <w:sdtPr>
          <w:id w:val="818924933"/>
          <w15:repeatingSection/>
        </w:sdtPr>
        <w:sdtEndPr>
          <w:rPr>
            <w:rFonts w:hAnsi="MS Gothic"/>
            <w:color w:val="404040" w:themeColor="text1" w:themeTint="BF"/>
            <w:sz w:val="20"/>
          </w:rPr>
        </w:sdtEndPr>
        <w:sdtContent>
          <w:sdt>
            <w:sdtPr>
              <w:id w:val="-331144640"/>
              <w:placeholder>
                <w:docPart w:val="0B58CEB3E43A4E4FBB8140A1D966B4F4"/>
              </w:placeholder>
              <w15:repeatingSectionItem/>
            </w:sdtPr>
            <w:sdtEndPr>
              <w:rPr>
                <w:rFonts w:hAnsi="MS Gothic"/>
                <w:color w:val="404040" w:themeColor="text1" w:themeTint="BF"/>
                <w:sz w:val="20"/>
              </w:rPr>
            </w:sdtEndPr>
            <w:sdtContent>
              <w:tr w:rsidR="003E64A8" w:rsidTr="00DF5296">
                <w:tr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/w:trPr>
                <w:tc>
                  <w:tcPr>
                    <w:tcW w:w="4168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</w:tcBorders>
                  </w:tcPr>
                  <w:p w:rsidR="003E64A8" w:rsidRDefault="003E64A8" w:rsidP="00DF5296">
                    <w:pPr>
                      <w:jc w:val="left"/>
                    </w:pPr>
                  </w:p>
                </w:tc>
                <w:sdt>
                  <w:sdtPr>
                    <w:rPr>
                      <w:rFonts w:hAnsi="MS Gothic"/>
                      <w:color w:val="404040" w:themeColor="text1" w:themeTint="BF"/>
                      <w:sz w:val="20"/>
                    </w:rPr>
                    <w:id w:val="-1731067688"/>
                    <w15:appearance w15:val="hidden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tc>
                      <w:tcPr>
                        <w:tcW w:w="832" w:type="pct"/>
                        <w:tc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</w:tcBorders>
                      </w:tcPr>
                      <w:p w:rsidR="003E64A8" w:rsidRDefault="003E64A8" w:rsidP="00DF5296">
                        <w:pPr>
                          <w:rPr>
                            <w:rFonts w:hAnsi="MS Gothic"/>
                            <w:color w:val="404040" w:themeColor="text1" w:themeTint="BF"/>
                            <w:sz w:val="20"/>
                          </w:rPr>
                        </w:pPr>
                        <w:r>
                          <w:rPr>
                            <w:rFonts w:ascii="MS Gothic" w:eastAsia="MS Gothic" w:hAnsi="MS Gothic" w:hint="eastAsia"/>
                            <w:color w:val="404040" w:themeColor="text1" w:themeTint="BF"/>
                            <w:sz w:val="20"/>
                          </w:rPr>
                          <w:t>☐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3E64A8" w:rsidRPr="003E64A8" w:rsidRDefault="003E64A8" w:rsidP="003E64A8">
      <w:pPr>
        <w:pStyle w:val="ListParagraph"/>
        <w:rPr>
          <w:rFonts w:asciiTheme="majorBidi" w:hAnsiTheme="majorBidi" w:cstheme="majorBidi"/>
          <w:sz w:val="24"/>
          <w:szCs w:val="36"/>
        </w:rPr>
      </w:pPr>
      <w:bookmarkStart w:id="0" w:name="_GoBack"/>
      <w:bookmarkEnd w:id="0"/>
    </w:p>
    <w:p w:rsidR="00231546" w:rsidRDefault="00231546">
      <w:pPr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 xml:space="preserve">How to run your </w:t>
      </w:r>
      <w:r>
        <w:rPr>
          <w:rFonts w:asciiTheme="majorBidi" w:hAnsiTheme="majorBidi" w:cstheme="majorBidi"/>
          <w:sz w:val="24"/>
          <w:szCs w:val="36"/>
        </w:rPr>
        <w:t>application:</w:t>
      </w:r>
    </w:p>
    <w:p w:rsidR="00231546" w:rsidRPr="00231546" w:rsidRDefault="00231546">
      <w:pPr>
        <w:rPr>
          <w:rFonts w:asciiTheme="majorBidi" w:hAnsiTheme="majorBidi" w:cstheme="majorBidi"/>
          <w:b/>
          <w:sz w:val="24"/>
          <w:szCs w:val="36"/>
        </w:rPr>
      </w:pPr>
      <w:r w:rsidRPr="00231546">
        <w:rPr>
          <w:rFonts w:asciiTheme="majorBidi" w:hAnsiTheme="majorBidi" w:cstheme="majorBidi"/>
          <w:b/>
          <w:sz w:val="24"/>
          <w:szCs w:val="36"/>
        </w:rPr>
        <w:t>Open cmd and type : python Lab_5.py</w:t>
      </w:r>
    </w:p>
    <w:p w:rsidR="00231546" w:rsidRDefault="00231546" w:rsidP="00231546">
      <w:pPr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Link to public GitHub rep:</w:t>
      </w:r>
      <w:r w:rsidRPr="00231546">
        <w:t xml:space="preserve"> </w:t>
      </w:r>
      <w:r>
        <w:t xml:space="preserve"> </w:t>
      </w:r>
      <w:hyperlink r:id="rId8" w:history="1">
        <w:r w:rsidRPr="00F055BC">
          <w:rPr>
            <w:rStyle w:val="Hyperlink"/>
            <w:rFonts w:asciiTheme="majorBidi" w:hAnsiTheme="majorBidi" w:cstheme="majorBidi"/>
            <w:sz w:val="24"/>
            <w:szCs w:val="36"/>
          </w:rPr>
          <w:t>https://github.com/HashirSalam/Lab5.git</w:t>
        </w:r>
      </w:hyperlink>
    </w:p>
    <w:p w:rsidR="00231546" w:rsidRDefault="00231546" w:rsidP="00231546"/>
    <w:p w:rsidR="00231546" w:rsidRDefault="00231546"/>
    <w:p w:rsidR="00FE4EAD" w:rsidRDefault="00FE4EAD"/>
    <w:sectPr w:rsidR="00FE4EAD">
      <w:footerReference w:type="default" r:id="rId9"/>
      <w:pgSz w:w="12240" w:h="15840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2CE" w:rsidRDefault="00AC42CE">
      <w:pPr>
        <w:spacing w:after="0" w:line="240" w:lineRule="auto"/>
      </w:pPr>
      <w:r>
        <w:separator/>
      </w:r>
    </w:p>
  </w:endnote>
  <w:endnote w:type="continuationSeparator" w:id="0">
    <w:p w:rsidR="00AC42CE" w:rsidRDefault="00AC4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EAD" w:rsidRDefault="00AC42CE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2CE" w:rsidRDefault="00AC42CE">
      <w:pPr>
        <w:spacing w:after="0" w:line="240" w:lineRule="auto"/>
      </w:pPr>
      <w:r>
        <w:separator/>
      </w:r>
    </w:p>
  </w:footnote>
  <w:footnote w:type="continuationSeparator" w:id="0">
    <w:p w:rsidR="00AC42CE" w:rsidRDefault="00AC42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556FC"/>
    <w:multiLevelType w:val="hybridMultilevel"/>
    <w:tmpl w:val="82AA1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546"/>
    <w:rsid w:val="00231546"/>
    <w:rsid w:val="003E64A8"/>
    <w:rsid w:val="00AC42CE"/>
    <w:rsid w:val="00FE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893EF"/>
  <w15:chartTrackingRefBased/>
  <w15:docId w15:val="{4140E0E0-B6BD-4FCE-9DC7-276B40A72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17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B1E6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FB1E6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560" w:line="240" w:lineRule="auto"/>
      <w:contextualSpacing/>
    </w:pPr>
    <w:rPr>
      <w:caps/>
      <w:color w:val="000000" w:themeColor="text1"/>
      <w:sz w:val="20"/>
    </w:rPr>
  </w:style>
  <w:style w:type="character" w:customStyle="1" w:styleId="DateChar">
    <w:name w:val="Date Char"/>
    <w:basedOn w:val="DefaultParagraphFont"/>
    <w:link w:val="Date"/>
    <w:uiPriority w:val="1"/>
    <w:rPr>
      <w:caps/>
      <w:color w:val="000000" w:themeColor="text1"/>
      <w:sz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pPr>
      <w:pBdr>
        <w:bottom w:val="thickThinLargeGap" w:sz="12" w:space="5" w:color="1FB1E6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  <w:spacing w:after="160"/>
    </w:pPr>
    <w:rPr>
      <w:caps/>
      <w:color w:val="000000" w:themeColor="text1"/>
      <w:sz w:val="20"/>
    </w:rPr>
  </w:style>
  <w:style w:type="character" w:customStyle="1" w:styleId="SubtitleChar">
    <w:name w:val="Subtitle Char"/>
    <w:basedOn w:val="DefaultParagraphFont"/>
    <w:link w:val="Subtitle"/>
    <w:uiPriority w:val="1"/>
    <w:rPr>
      <w:caps/>
      <w:color w:val="000000" w:themeColor="text1"/>
      <w:sz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6"/>
    <w:qFormat/>
    <w:pPr>
      <w:spacing w:after="0" w:line="240" w:lineRule="auto"/>
    </w:pPr>
  </w:style>
  <w:style w:type="paragraph" w:customStyle="1" w:styleId="Name">
    <w:name w:val="Name"/>
    <w:basedOn w:val="Normal"/>
    <w:uiPriority w:val="1"/>
    <w:qFormat/>
    <w:pPr>
      <w:spacing w:before="300" w:after="0" w:line="240" w:lineRule="auto"/>
    </w:pPr>
    <w:rPr>
      <w:color w:val="000000" w:themeColor="text1"/>
      <w:sz w:val="20"/>
    </w:rPr>
  </w:style>
  <w:style w:type="table" w:customStyle="1" w:styleId="TaskListTable">
    <w:name w:val="Task List Table"/>
    <w:basedOn w:val="TableNormal"/>
    <w:uiPriority w:val="99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F78303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eastAsiaTheme="majorEastAsia" w:hAnsiTheme="majorHAnsi" w:cstheme="majorBidi"/>
      <w:color w:val="1FB1E6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1FB1E6" w:themeColor="accent1"/>
      <w:sz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80" w:after="0" w:line="240" w:lineRule="auto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</w:rPr>
  </w:style>
  <w:style w:type="character" w:styleId="Hyperlink">
    <w:name w:val="Hyperlink"/>
    <w:basedOn w:val="DefaultParagraphFont"/>
    <w:uiPriority w:val="99"/>
    <w:unhideWhenUsed/>
    <w:rsid w:val="00231546"/>
    <w:rPr>
      <w:color w:val="1FB1E6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3E6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shirSalam/Lab5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shir\AppData\Roaming\Microsoft\Templates\Task%20assignment%20sheet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0A52E5142334693A9D35A92CC790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9FFAC-C38F-4F3E-BF8E-219DDED38EB0}"/>
      </w:docPartPr>
      <w:docPartBody>
        <w:p w:rsidR="00000000" w:rsidRDefault="00F50B91">
          <w:pPr>
            <w:pStyle w:val="90A52E5142334693A9D35A92CC7903DE"/>
          </w:pPr>
          <w:r>
            <w:t>[Click here to select a date]</w:t>
          </w:r>
        </w:p>
      </w:docPartBody>
    </w:docPart>
    <w:docPart>
      <w:docPartPr>
        <w:name w:val="0B58CEB3E43A4E4FBB8140A1D966B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221DC-B903-43D6-948C-03271344A6FE}"/>
      </w:docPartPr>
      <w:docPartBody>
        <w:p w:rsidR="00000000" w:rsidRDefault="00353BDA" w:rsidP="00353BDA">
          <w:pPr>
            <w:pStyle w:val="0B58CEB3E43A4E4FBB8140A1D966B4F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BDA"/>
    <w:rsid w:val="00353BDA"/>
    <w:rsid w:val="00F5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A52E5142334693A9D35A92CC7903DE">
    <w:name w:val="90A52E5142334693A9D35A92CC7903DE"/>
  </w:style>
  <w:style w:type="paragraph" w:customStyle="1" w:styleId="F556372805B74CDE82EFCF45D78C51FE">
    <w:name w:val="F556372805B74CDE82EFCF45D78C51FE"/>
  </w:style>
  <w:style w:type="paragraph" w:customStyle="1" w:styleId="1E3A62AC43494BC0997853A56E76534C">
    <w:name w:val="1E3A62AC43494BC0997853A56E76534C"/>
  </w:style>
  <w:style w:type="paragraph" w:customStyle="1" w:styleId="B83FA962F83C4485A2F025D642305014">
    <w:name w:val="B83FA962F83C4485A2F025D642305014"/>
  </w:style>
  <w:style w:type="paragraph" w:customStyle="1" w:styleId="78F9A958557A47CC9E9C139A81427D90">
    <w:name w:val="78F9A958557A47CC9E9C139A81427D90"/>
  </w:style>
  <w:style w:type="paragraph" w:customStyle="1" w:styleId="96F0D42CA0DD45C198FC44D2B4A82EDC">
    <w:name w:val="96F0D42CA0DD45C198FC44D2B4A82EDC"/>
  </w:style>
  <w:style w:type="character" w:styleId="PlaceholderText">
    <w:name w:val="Placeholder Text"/>
    <w:basedOn w:val="DefaultParagraphFont"/>
    <w:uiPriority w:val="99"/>
    <w:semiHidden/>
    <w:rsid w:val="00353BDA"/>
    <w:rPr>
      <w:color w:val="808080"/>
    </w:rPr>
  </w:style>
  <w:style w:type="paragraph" w:customStyle="1" w:styleId="490873A4BCD241EB9973C58F4EEF306B">
    <w:name w:val="490873A4BCD241EB9973C58F4EEF306B"/>
  </w:style>
  <w:style w:type="paragraph" w:customStyle="1" w:styleId="7CD7CFC630B840738C5C06525E48B975">
    <w:name w:val="7CD7CFC630B840738C5C06525E48B975"/>
    <w:rsid w:val="00353BDA"/>
  </w:style>
  <w:style w:type="paragraph" w:customStyle="1" w:styleId="0DFA787F2839436E882EE57C7832856B">
    <w:name w:val="0DFA787F2839436E882EE57C7832856B"/>
    <w:rsid w:val="00353BDA"/>
  </w:style>
  <w:style w:type="paragraph" w:customStyle="1" w:styleId="0B58CEB3E43A4E4FBB8140A1D966B4F4">
    <w:name w:val="0B58CEB3E43A4E4FBB8140A1D966B4F4"/>
    <w:rsid w:val="00353B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DCCB7D2-A765-4579-80E9-F19692AD5A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Task assignment sheet (color).dotx</Template>
  <TotalTime>9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The PunisheR</dc:creator>
  <cp:keywords/>
  <cp:lastModifiedBy>HashiR Salam</cp:lastModifiedBy>
  <cp:revision>1</cp:revision>
  <dcterms:created xsi:type="dcterms:W3CDTF">2016-10-27T07:39:00Z</dcterms:created>
  <dcterms:modified xsi:type="dcterms:W3CDTF">2016-10-27T07:54:00Z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TC029193129991</vt:lpwstr>
  </property>
</Properties>
</file>